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pt-BR"/>
        </w:rPr>
        <w:id w:val="-388415555"/>
        <w:docPartObj>
          <w:docPartGallery w:val="Cover Pages"/>
          <w:docPartUnique/>
        </w:docPartObj>
      </w:sdtPr>
      <w:sdtEndPr/>
      <w:sdtContent>
        <w:p w:rsidR="00F42F39" w:rsidRPr="00553823" w:rsidRDefault="00062C26">
          <w:pPr>
            <w:pStyle w:val="Logo"/>
            <w:rPr>
              <w:lang w:val="pt-BR"/>
            </w:rPr>
          </w:pPr>
          <w:sdt>
            <w:sdtPr>
              <w:rPr>
                <w:lang w:val="pt-BR"/>
              </w:r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0D63E9" w:rsidRPr="00553823">
                <w:rPr>
                  <w:noProof/>
                  <w:lang w:val="pt-BR" w:eastAsia="pt-BR"/>
                </w:rPr>
                <w:drawing>
                  <wp:inline distT="0" distB="0" distL="0" distR="0">
                    <wp:extent cx="526473" cy="750741"/>
                    <wp:effectExtent l="0" t="0" r="6985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6944" cy="7799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0D63E9" w:rsidRPr="00553823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074C44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37CE8BA512C84FB4A3DB08186B48F7EC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074C44" w:rsidRDefault="00831790" w:rsidP="000D63E9">
                                          <w:pPr>
                                            <w:pStyle w:val="ContactInfo"/>
                                          </w:pPr>
                                          <w:r>
                                            <w:t>Sparta</w:t>
                                          </w:r>
                                          <w:r>
                                            <w:br/>
                                            <w:t>Studios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074C44" w:rsidRDefault="00074C44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074C44" w:rsidRDefault="00074C44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074C44" w:rsidRDefault="00074C44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074C44" w:rsidRDefault="00074C44">
                                      <w:pPr>
                                        <w:pStyle w:val="ContactInfo"/>
                                        <w:jc w:val="right"/>
                                      </w:pPr>
                                    </w:p>
                                  </w:tc>
                                </w:tr>
                              </w:tbl>
                              <w:p w:rsidR="00074C44" w:rsidRDefault="00074C44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074C44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37CE8BA512C84FB4A3DB08186B48F7EC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074C44" w:rsidRDefault="00831790" w:rsidP="000D63E9">
                                    <w:pPr>
                                      <w:pStyle w:val="ContactInfo"/>
                                    </w:pPr>
                                    <w:r>
                                      <w:t>Sparta</w:t>
                                    </w:r>
                                    <w:r>
                                      <w:br/>
                                      <w:t>Studios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074C44" w:rsidRDefault="00074C44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074C44" w:rsidRDefault="00074C44">
                                <w:pPr>
                                  <w:pStyle w:val="ContactInf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074C44" w:rsidRDefault="00074C44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074C44" w:rsidRDefault="00074C44">
                                <w:pPr>
                                  <w:pStyle w:val="ContactInfo"/>
                                  <w:jc w:val="right"/>
                                </w:pPr>
                              </w:p>
                            </w:tc>
                          </w:tr>
                        </w:tbl>
                        <w:p w:rsidR="00074C44" w:rsidRDefault="00074C44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D63E9" w:rsidRPr="00553823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4C44" w:rsidRPr="0078064B" w:rsidRDefault="00062C26">
                                <w:pPr>
                                  <w:pStyle w:val="Title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4C44" w:rsidRPr="0078064B">
                                      <w:rPr>
                                        <w:lang w:val="pt-BR"/>
                                      </w:rPr>
                                      <w:t>Corina</w:t>
                                    </w:r>
                                  </w:sdtContent>
                                </w:sdt>
                              </w:p>
                              <w:p w:rsidR="00074C44" w:rsidRPr="0078064B" w:rsidRDefault="00062C26">
                                <w:pPr>
                                  <w:pStyle w:val="Subtitle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8064B" w:rsidRPr="0078064B">
                                      <w:rPr>
                                        <w:lang w:val="pt-BR"/>
                                      </w:rPr>
                                      <w:t>Documento de Game Design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074C44" w:rsidRPr="0078064B" w:rsidRDefault="00240A50">
                          <w:pPr>
                            <w:pStyle w:val="Title"/>
                            <w:rPr>
                              <w:lang w:val="pt-BR"/>
                            </w:rPr>
                          </w:pPr>
                          <w:sdt>
                            <w:sdtPr>
                              <w:rPr>
                                <w:lang w:val="pt-BR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74C44" w:rsidRPr="0078064B">
                                <w:rPr>
                                  <w:lang w:val="pt-BR"/>
                                </w:rPr>
                                <w:t>Corina</w:t>
                              </w:r>
                            </w:sdtContent>
                          </w:sdt>
                        </w:p>
                        <w:p w:rsidR="00074C44" w:rsidRPr="0078064B" w:rsidRDefault="00240A50">
                          <w:pPr>
                            <w:pStyle w:val="Subtitle"/>
                            <w:rPr>
                              <w:lang w:val="pt-BR"/>
                            </w:rPr>
                          </w:pPr>
                          <w:sdt>
                            <w:sdtPr>
                              <w:rPr>
                                <w:lang w:val="pt-BR"/>
                              </w:r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8064B" w:rsidRPr="0078064B">
                                <w:rPr>
                                  <w:lang w:val="pt-BR"/>
                                </w:rPr>
                                <w:t>Documento de Game Design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F42F39" w:rsidRPr="00553823" w:rsidRDefault="00F42F39">
          <w:pPr>
            <w:rPr>
              <w:lang w:val="pt-BR"/>
            </w:rPr>
          </w:pPr>
        </w:p>
        <w:p w:rsidR="00F42F39" w:rsidRPr="00553823" w:rsidRDefault="000D63E9">
          <w:pPr>
            <w:rPr>
              <w:lang w:val="pt-BR"/>
            </w:rPr>
          </w:pPr>
          <w:r w:rsidRPr="00553823">
            <w:rPr>
              <w:lang w:val="pt-B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pt-B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F39" w:rsidRPr="00553823" w:rsidRDefault="000D63E9">
          <w:pPr>
            <w:pStyle w:val="TOCHeading"/>
            <w:rPr>
              <w:lang w:val="pt-BR"/>
            </w:rPr>
          </w:pPr>
          <w:r w:rsidRPr="00553823">
            <w:rPr>
              <w:lang w:val="pt-BR"/>
            </w:rPr>
            <w:t>Conteúdos</w:t>
          </w:r>
        </w:p>
        <w:p w:rsidR="00BF785F" w:rsidRPr="00553823" w:rsidRDefault="00074C44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r w:rsidRPr="00553823">
            <w:rPr>
              <w:b w:val="0"/>
              <w:bCs w:val="0"/>
              <w:lang w:val="pt-BR"/>
            </w:rPr>
            <w:fldChar w:fldCharType="begin"/>
          </w:r>
          <w:r w:rsidRPr="00553823">
            <w:rPr>
              <w:b w:val="0"/>
              <w:bCs w:val="0"/>
              <w:lang w:val="pt-BR"/>
            </w:rPr>
            <w:instrText xml:space="preserve"> TOC \o "1-2" \n "2-2" \h \z \u </w:instrText>
          </w:r>
          <w:r w:rsidRPr="00553823">
            <w:rPr>
              <w:b w:val="0"/>
              <w:bCs w:val="0"/>
              <w:lang w:val="pt-BR"/>
            </w:rPr>
            <w:fldChar w:fldCharType="separate"/>
          </w:r>
          <w:hyperlink w:anchor="_Toc449553371" w:history="1">
            <w:r w:rsidR="00BF785F" w:rsidRPr="00553823">
              <w:rPr>
                <w:rStyle w:val="Hyperlink"/>
                <w:noProof/>
                <w:lang w:val="pt-BR"/>
              </w:rPr>
              <w:t>Visão geral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_Toc449553371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2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2" w:history="1">
            <w:r w:rsidR="00BF785F" w:rsidRPr="00553823">
              <w:rPr>
                <w:rStyle w:val="Hyperlink"/>
                <w:noProof/>
                <w:lang w:val="pt-BR"/>
              </w:rPr>
              <w:t>Conceito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3" w:history="1">
            <w:r w:rsidR="00BF785F" w:rsidRPr="00553823">
              <w:rPr>
                <w:rStyle w:val="Hyperlink"/>
                <w:noProof/>
                <w:lang w:val="pt-BR"/>
              </w:rPr>
              <w:t>Funções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4" w:history="1">
            <w:r w:rsidR="00BF785F" w:rsidRPr="00553823">
              <w:rPr>
                <w:rStyle w:val="Hyperlink"/>
                <w:noProof/>
                <w:lang w:val="pt-BR"/>
              </w:rPr>
              <w:t>Equipe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5" w:history="1">
            <w:r w:rsidR="00BF785F" w:rsidRPr="00553823">
              <w:rPr>
                <w:rStyle w:val="Hyperlink"/>
                <w:noProof/>
                <w:lang w:val="pt-BR"/>
              </w:rPr>
              <w:t>Ferramentas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6" w:history="1">
            <w:r w:rsidR="00BF785F" w:rsidRPr="00553823">
              <w:rPr>
                <w:rStyle w:val="Hyperlink"/>
                <w:noProof/>
                <w:lang w:val="pt-BR"/>
              </w:rPr>
              <w:t>Publicação</w:t>
            </w:r>
          </w:hyperlink>
        </w:p>
        <w:p w:rsidR="00BF785F" w:rsidRPr="00553823" w:rsidRDefault="00062C2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77" w:history="1">
            <w:r w:rsidR="00BF785F" w:rsidRPr="00553823">
              <w:rPr>
                <w:rStyle w:val="Hyperlink"/>
                <w:noProof/>
                <w:lang w:val="pt-BR"/>
              </w:rPr>
              <w:t>Narrativa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_Toc449553377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4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8" w:history="1">
            <w:r w:rsidR="00BF785F" w:rsidRPr="00553823">
              <w:rPr>
                <w:rStyle w:val="Hyperlink"/>
                <w:noProof/>
                <w:lang w:val="pt-BR"/>
              </w:rPr>
              <w:t>Plano de fundo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79" w:history="1">
            <w:r w:rsidR="00BF785F" w:rsidRPr="00553823">
              <w:rPr>
                <w:rStyle w:val="Hyperlink"/>
                <w:noProof/>
                <w:lang w:val="pt-BR"/>
              </w:rPr>
              <w:t>Enredo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0" w:history="1">
            <w:r w:rsidR="00BF785F" w:rsidRPr="00553823">
              <w:rPr>
                <w:rStyle w:val="Hyperlink"/>
                <w:noProof/>
                <w:lang w:val="pt-BR"/>
              </w:rPr>
              <w:t>Personagens principais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1" w:history="1">
            <w:r w:rsidR="00BF785F" w:rsidRPr="00553823">
              <w:rPr>
                <w:rStyle w:val="Hyperlink"/>
                <w:noProof/>
                <w:lang w:val="pt-BR"/>
              </w:rPr>
              <w:t>Personagens secundários</w:t>
            </w:r>
          </w:hyperlink>
        </w:p>
        <w:p w:rsidR="00BF785F" w:rsidRPr="00553823" w:rsidRDefault="00062C2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82" w:history="1">
            <w:r w:rsidR="00BF785F" w:rsidRPr="00553823">
              <w:rPr>
                <w:rStyle w:val="Hyperlink"/>
                <w:noProof/>
                <w:lang w:val="pt-BR"/>
              </w:rPr>
              <w:t>Jogabilidade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_Toc449553382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4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3" w:history="1">
            <w:r w:rsidR="00BF785F" w:rsidRPr="00553823">
              <w:rPr>
                <w:rStyle w:val="Hyperlink"/>
                <w:noProof/>
                <w:lang w:val="pt-BR"/>
              </w:rPr>
              <w:t>Formas de interação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4" w:history="1">
            <w:r w:rsidR="00BF785F" w:rsidRPr="00553823">
              <w:rPr>
                <w:rStyle w:val="Hyperlink"/>
                <w:noProof/>
                <w:lang w:val="pt-BR"/>
              </w:rPr>
              <w:t>Mecânicas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5" w:history="1">
            <w:r w:rsidR="00BF785F" w:rsidRPr="00553823">
              <w:rPr>
                <w:rStyle w:val="Hyperlink"/>
                <w:noProof/>
                <w:lang w:val="pt-BR"/>
              </w:rPr>
              <w:t>Combate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6" w:history="1">
            <w:r w:rsidR="00BF785F" w:rsidRPr="00553823">
              <w:rPr>
                <w:rStyle w:val="Hyperlink"/>
                <w:noProof/>
                <w:lang w:val="pt-BR"/>
              </w:rPr>
              <w:t>Evolução</w:t>
            </w:r>
          </w:hyperlink>
        </w:p>
        <w:p w:rsidR="00BF785F" w:rsidRPr="00553823" w:rsidRDefault="00062C2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87" w:history="1">
            <w:r w:rsidR="00BF785F" w:rsidRPr="00553823">
              <w:rPr>
                <w:rStyle w:val="Hyperlink"/>
                <w:noProof/>
                <w:lang w:val="pt-BR"/>
              </w:rPr>
              <w:t>Interface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_Toc449553387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5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8" w:history="1">
            <w:r w:rsidR="00BF785F" w:rsidRPr="00553823">
              <w:rPr>
                <w:rStyle w:val="Hyperlink"/>
                <w:noProof/>
                <w:lang w:val="pt-BR"/>
              </w:rPr>
              <w:t>GUI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89" w:history="1">
            <w:r w:rsidR="00BF785F" w:rsidRPr="00553823">
              <w:rPr>
                <w:rStyle w:val="Hyperlink"/>
                <w:noProof/>
                <w:lang w:val="pt-BR"/>
              </w:rPr>
              <w:t>Menus</w:t>
            </w:r>
          </w:hyperlink>
        </w:p>
        <w:p w:rsidR="00BF785F" w:rsidRPr="00553823" w:rsidRDefault="00062C2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90" w:history="1">
            <w:r w:rsidR="00BF785F" w:rsidRPr="00553823">
              <w:rPr>
                <w:rStyle w:val="Hyperlink"/>
                <w:noProof/>
                <w:lang w:val="pt-BR"/>
              </w:rPr>
              <w:t>Progressão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_Toc449553390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5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1" w:history="1">
            <w:r w:rsidR="00BF785F" w:rsidRPr="00553823">
              <w:rPr>
                <w:rStyle w:val="Hyperlink"/>
                <w:noProof/>
                <w:lang w:val="pt-BR"/>
              </w:rPr>
              <w:t>Fluxo do jogo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2" w:history="1">
            <w:r w:rsidR="00BF785F" w:rsidRPr="00553823">
              <w:rPr>
                <w:rStyle w:val="Hyperlink"/>
                <w:noProof/>
                <w:lang w:val="pt-BR"/>
              </w:rPr>
              <w:t>Poderes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3" w:history="1">
            <w:r w:rsidR="00BF785F" w:rsidRPr="00553823">
              <w:rPr>
                <w:rStyle w:val="Hyperlink"/>
                <w:noProof/>
                <w:lang w:val="pt-BR"/>
              </w:rPr>
              <w:t>Evolução da personagem</w:t>
            </w:r>
          </w:hyperlink>
        </w:p>
        <w:p w:rsidR="00BF785F" w:rsidRPr="00553823" w:rsidRDefault="00062C2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94" w:history="1">
            <w:r w:rsidR="00BF785F" w:rsidRPr="00553823">
              <w:rPr>
                <w:rStyle w:val="Hyperlink"/>
                <w:noProof/>
                <w:lang w:val="pt-BR"/>
              </w:rPr>
              <w:t>Arte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_Toc449553394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5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5" w:history="1">
            <w:r w:rsidR="00BF785F" w:rsidRPr="00553823">
              <w:rPr>
                <w:rStyle w:val="Hyperlink"/>
                <w:noProof/>
                <w:lang w:val="pt-BR"/>
              </w:rPr>
              <w:t>Arte conceitual</w:t>
            </w:r>
          </w:hyperlink>
        </w:p>
        <w:p w:rsidR="00BF785F" w:rsidRPr="00553823" w:rsidRDefault="00062C2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396" w:history="1">
            <w:r w:rsidR="00BF785F" w:rsidRPr="00553823">
              <w:rPr>
                <w:rStyle w:val="Hyperlink"/>
                <w:noProof/>
                <w:lang w:val="pt-BR"/>
              </w:rPr>
              <w:t>Áudio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_Toc449553396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5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7" w:history="1">
            <w:r w:rsidR="00BF785F" w:rsidRPr="00553823">
              <w:rPr>
                <w:rStyle w:val="Hyperlink"/>
                <w:noProof/>
                <w:lang w:val="pt-BR"/>
              </w:rPr>
              <w:t>Trilha sonora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8" w:history="1">
            <w:r w:rsidR="00BF785F" w:rsidRPr="00553823">
              <w:rPr>
                <w:rStyle w:val="Hyperlink"/>
                <w:noProof/>
                <w:lang w:val="pt-BR"/>
              </w:rPr>
              <w:t>Efeitos sonoros</w:t>
            </w:r>
          </w:hyperlink>
        </w:p>
        <w:p w:rsidR="00BF785F" w:rsidRPr="00553823" w:rsidRDefault="00062C26">
          <w:pPr>
            <w:pStyle w:val="TOC2"/>
            <w:rPr>
              <w:noProof/>
              <w:color w:val="auto"/>
              <w:lang w:val="pt-BR" w:eastAsia="pt-BR"/>
            </w:rPr>
          </w:pPr>
          <w:hyperlink w:anchor="_Toc449553399" w:history="1">
            <w:r w:rsidR="00BF785F" w:rsidRPr="00553823">
              <w:rPr>
                <w:rStyle w:val="Hyperlink"/>
                <w:noProof/>
                <w:lang w:val="pt-BR"/>
              </w:rPr>
              <w:t>Falas</w:t>
            </w:r>
          </w:hyperlink>
        </w:p>
        <w:p w:rsidR="00BF785F" w:rsidRPr="00553823" w:rsidRDefault="00062C2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449553400" w:history="1">
            <w:r w:rsidR="00BF785F" w:rsidRPr="00553823">
              <w:rPr>
                <w:rStyle w:val="Hyperlink"/>
                <w:noProof/>
                <w:lang w:val="pt-BR"/>
              </w:rPr>
              <w:t>Considerações finais</w:t>
            </w:r>
            <w:r w:rsidR="00BF785F" w:rsidRPr="00553823">
              <w:rPr>
                <w:noProof/>
                <w:webHidden/>
                <w:lang w:val="pt-BR"/>
              </w:rPr>
              <w:tab/>
            </w:r>
            <w:r w:rsidR="00BF785F" w:rsidRPr="00553823">
              <w:rPr>
                <w:noProof/>
                <w:webHidden/>
                <w:lang w:val="pt-BR"/>
              </w:rPr>
              <w:fldChar w:fldCharType="begin"/>
            </w:r>
            <w:r w:rsidR="00BF785F" w:rsidRPr="00553823">
              <w:rPr>
                <w:noProof/>
                <w:webHidden/>
                <w:lang w:val="pt-BR"/>
              </w:rPr>
              <w:instrText xml:space="preserve"> PAGEREF _Toc449553400 \h </w:instrText>
            </w:r>
            <w:r w:rsidR="00BF785F" w:rsidRPr="00553823">
              <w:rPr>
                <w:noProof/>
                <w:webHidden/>
                <w:lang w:val="pt-BR"/>
              </w:rPr>
            </w:r>
            <w:r w:rsidR="00BF785F" w:rsidRPr="00553823">
              <w:rPr>
                <w:noProof/>
                <w:webHidden/>
                <w:lang w:val="pt-BR"/>
              </w:rPr>
              <w:fldChar w:fldCharType="separate"/>
            </w:r>
            <w:r w:rsidR="00BF785F" w:rsidRPr="00553823">
              <w:rPr>
                <w:noProof/>
                <w:webHidden/>
                <w:lang w:val="pt-BR"/>
              </w:rPr>
              <w:t>6</w:t>
            </w:r>
            <w:r w:rsidR="00BF785F" w:rsidRPr="00553823">
              <w:rPr>
                <w:noProof/>
                <w:webHidden/>
                <w:lang w:val="pt-BR"/>
              </w:rPr>
              <w:fldChar w:fldCharType="end"/>
            </w:r>
          </w:hyperlink>
        </w:p>
        <w:p w:rsidR="00F42F39" w:rsidRPr="00553823" w:rsidRDefault="00074C44">
          <w:pPr>
            <w:rPr>
              <w:lang w:val="pt-BR"/>
            </w:rPr>
          </w:pPr>
          <w:r w:rsidRPr="00553823">
            <w:rPr>
              <w:b/>
              <w:bCs/>
              <w:sz w:val="26"/>
              <w:szCs w:val="26"/>
              <w:lang w:val="pt-BR"/>
            </w:rPr>
            <w:fldChar w:fldCharType="end"/>
          </w:r>
        </w:p>
      </w:sdtContent>
    </w:sdt>
    <w:p w:rsidR="00F42F39" w:rsidRPr="00553823" w:rsidRDefault="00F42F39">
      <w:pPr>
        <w:rPr>
          <w:lang w:val="pt-BR"/>
        </w:rPr>
        <w:sectPr w:rsidR="00F42F39" w:rsidRPr="00553823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F42F39" w:rsidRPr="00553823" w:rsidRDefault="00901C02">
      <w:pPr>
        <w:pStyle w:val="Heading1"/>
        <w:rPr>
          <w:lang w:val="pt-BR"/>
        </w:rPr>
      </w:pPr>
      <w:bookmarkStart w:id="0" w:name="_Toc449553371"/>
      <w:r w:rsidRPr="00553823">
        <w:rPr>
          <w:lang w:val="pt-BR"/>
        </w:rPr>
        <w:lastRenderedPageBreak/>
        <w:t>Visão geral</w:t>
      </w:r>
      <w:bookmarkEnd w:id="0"/>
    </w:p>
    <w:p w:rsidR="00F42F39" w:rsidRPr="00553823" w:rsidRDefault="00901C02">
      <w:pPr>
        <w:rPr>
          <w:lang w:val="pt-BR"/>
        </w:rPr>
      </w:pPr>
      <w:r w:rsidRPr="00553823">
        <w:rPr>
          <w:lang w:val="pt-BR"/>
        </w:rPr>
        <w:t>Uma introdução aos conceitos primários do jogo e aos membros envolvidos</w:t>
      </w:r>
    </w:p>
    <w:p w:rsidR="00F42F39" w:rsidRPr="00553823" w:rsidRDefault="00901C02">
      <w:pPr>
        <w:pStyle w:val="Heading2"/>
        <w:rPr>
          <w:lang w:val="pt-BR"/>
        </w:rPr>
      </w:pPr>
      <w:bookmarkStart w:id="1" w:name="_Toc449553372"/>
      <w:r w:rsidRPr="00553823">
        <w:rPr>
          <w:lang w:val="pt-BR"/>
        </w:rPr>
        <w:t>Conceito</w:t>
      </w:r>
      <w:bookmarkEnd w:id="1"/>
    </w:p>
    <w:p w:rsidR="00F42F39" w:rsidRPr="00553823" w:rsidRDefault="00901C02" w:rsidP="001B2B98">
      <w:pPr>
        <w:ind w:firstLine="720"/>
        <w:jc w:val="both"/>
        <w:rPr>
          <w:lang w:val="pt-BR"/>
        </w:rPr>
      </w:pPr>
      <w:r w:rsidRPr="00553823">
        <w:rPr>
          <w:lang w:val="pt-BR"/>
        </w:rPr>
        <w:t>Corina é um jogo 2D de plataformas seguindo o estilo comumente apelidado de Metroidvania (composto de elementos das séries Metroid e Castlevania). O estilo Metroidvania consiste em um mundo aberto onde certas áreas somente estarão acessíveis fazendo-se uso de habilidades que serão adquiridas ao longo do jogo</w:t>
      </w:r>
      <w:r w:rsidR="001B2B98" w:rsidRPr="00553823">
        <w:rPr>
          <w:lang w:val="pt-BR"/>
        </w:rPr>
        <w:t>.</w:t>
      </w:r>
    </w:p>
    <w:p w:rsidR="002563EA" w:rsidRPr="00553823" w:rsidRDefault="002563EA" w:rsidP="001B2B98">
      <w:pPr>
        <w:ind w:firstLine="720"/>
        <w:jc w:val="both"/>
        <w:rPr>
          <w:lang w:val="pt-BR"/>
        </w:rPr>
      </w:pPr>
      <w:r w:rsidRPr="00553823">
        <w:rPr>
          <w:lang w:val="pt-BR"/>
        </w:rPr>
        <w:t>Corina é uma jovem adulta que trabalha em uma certa empresa cuja relevância é mínima para o jogo. O jogador é responsável por todas as ações de Corina, desde a movimentação básica de andar, saltar e interagir com objetos, até aos movimentos complexos utilizando-se dos poderes adquiridos ao longo do jogo. As movimentações especiais permitirão que a personagem consiga vasculhar completamente o cenário e elas serão adquiridas de forma progressiva.</w:t>
      </w:r>
    </w:p>
    <w:p w:rsidR="002563EA" w:rsidRPr="00553823" w:rsidRDefault="002563EA" w:rsidP="001B2B98">
      <w:pPr>
        <w:ind w:firstLine="720"/>
        <w:jc w:val="both"/>
        <w:rPr>
          <w:lang w:val="pt-BR"/>
        </w:rPr>
      </w:pPr>
      <w:r w:rsidRPr="00553823">
        <w:rPr>
          <w:lang w:val="pt-BR"/>
        </w:rPr>
        <w:t xml:space="preserve">O cenário em sua maior parte lembra um castelo mas possui salas com temas diferentes, relacionados aos sonhos de Corina. Há diversas criaturas espalhadas ao longo do castelo, nomeado </w:t>
      </w:r>
      <w:r w:rsidRPr="00553823">
        <w:rPr>
          <w:b/>
          <w:lang w:val="pt-BR"/>
        </w:rPr>
        <w:t>Palácio Mental</w:t>
      </w:r>
      <w:r w:rsidRPr="00553823">
        <w:rPr>
          <w:lang w:val="pt-BR"/>
        </w:rPr>
        <w:t>, as criaturas concordam com o cenário e interagem com ele também. Além das criaturas base, existirão chefes em algumas salas específicas e a recompensa por derrota-los será sempre maior do que a de derrotar as criaturas básicas</w:t>
      </w:r>
      <w:r w:rsidR="00FE32CB" w:rsidRPr="00553823">
        <w:rPr>
          <w:lang w:val="pt-BR"/>
        </w:rPr>
        <w:t>.</w:t>
      </w:r>
    </w:p>
    <w:p w:rsidR="00FE32CB" w:rsidRPr="00553823" w:rsidRDefault="00FE32CB" w:rsidP="001B2B98">
      <w:pPr>
        <w:ind w:firstLine="720"/>
        <w:jc w:val="both"/>
        <w:rPr>
          <w:lang w:val="pt-BR"/>
        </w:rPr>
      </w:pPr>
      <w:r w:rsidRPr="00553823">
        <w:rPr>
          <w:lang w:val="pt-BR"/>
        </w:rPr>
        <w:t>Novas habilidades serão adquiridas aos se chegar em determinados pontos da história e dependerão das escolhas do jogador. Habilidades adquiridas poderão ser melhorada gastando pontos, que serão adquiridos de várias formas ao longo do desenvolver da história.</w:t>
      </w:r>
    </w:p>
    <w:p w:rsidR="00F42F39" w:rsidRPr="00553823" w:rsidRDefault="00FE32CB" w:rsidP="00F168F5">
      <w:pPr>
        <w:ind w:firstLine="720"/>
        <w:jc w:val="both"/>
        <w:rPr>
          <w:lang w:val="pt-BR"/>
        </w:rPr>
      </w:pPr>
      <w:r w:rsidRPr="00553823">
        <w:rPr>
          <w:lang w:val="pt-BR"/>
        </w:rPr>
        <w:t xml:space="preserve">O jogo não terá necessariamente um fim, pois a exploração do </w:t>
      </w:r>
      <w:r w:rsidRPr="00553823">
        <w:rPr>
          <w:b/>
          <w:lang w:val="pt-BR"/>
        </w:rPr>
        <w:t>Palácio Mental</w:t>
      </w:r>
      <w:r w:rsidRPr="00553823">
        <w:rPr>
          <w:lang w:val="pt-BR"/>
        </w:rPr>
        <w:t xml:space="preserve"> pode ser bem extensa, no entanto a história terá pontos críticos, que incluem um ou mais finais, dependendo das ações do jogador.</w:t>
      </w:r>
    </w:p>
    <w:p w:rsidR="00F42F39" w:rsidRPr="00553823" w:rsidRDefault="00213709">
      <w:pPr>
        <w:pStyle w:val="Heading2"/>
        <w:rPr>
          <w:lang w:val="pt-BR"/>
        </w:rPr>
      </w:pPr>
      <w:bookmarkStart w:id="2" w:name="_Toc449553373"/>
      <w:r w:rsidRPr="00553823">
        <w:rPr>
          <w:lang w:val="pt-BR"/>
        </w:rPr>
        <w:t>Funções</w:t>
      </w:r>
      <w:bookmarkEnd w:id="2"/>
    </w:p>
    <w:p w:rsidR="00F42F39" w:rsidRPr="00553823" w:rsidRDefault="00F168F5" w:rsidP="000B0953">
      <w:pPr>
        <w:jc w:val="both"/>
        <w:rPr>
          <w:lang w:val="pt-BR"/>
        </w:rPr>
      </w:pPr>
      <w:r w:rsidRPr="00553823">
        <w:rPr>
          <w:lang w:val="pt-BR"/>
        </w:rPr>
        <w:t>A equipe envolvida no desenvolvimento do jogo é composta pelos seguintes cargos (com suas descrições):</w:t>
      </w:r>
    </w:p>
    <w:p w:rsidR="00F168F5" w:rsidRPr="00553823" w:rsidRDefault="000B0953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Game Designer</w:t>
      </w:r>
      <w:r w:rsidRPr="00553823">
        <w:rPr>
          <w:lang w:val="pt-BR"/>
        </w:rPr>
        <w:t>: Responsável pela supervisão de todas as áreas de desenvolvimento do jogo, deverá ser consultado quando houverem mudanças drásticas no processo de desenvolvimento, além de documentar todo o processo neste documento.</w:t>
      </w:r>
    </w:p>
    <w:p w:rsidR="000B0953" w:rsidRPr="00553823" w:rsidRDefault="003173B3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Roteirista</w:t>
      </w:r>
      <w:r w:rsidRPr="00553823">
        <w:rPr>
          <w:lang w:val="pt-BR"/>
        </w:rPr>
        <w:t>: Responsável pelo roteiro do jogo, as relações entre personagens, falas do jogo, transições, evolução de personagens, narrativa e outras funções</w:t>
      </w:r>
    </w:p>
    <w:p w:rsidR="003173B3" w:rsidRPr="00553823" w:rsidRDefault="003173B3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Gerente de Marketing</w:t>
      </w:r>
      <w:r w:rsidRPr="00553823">
        <w:rPr>
          <w:lang w:val="pt-BR"/>
        </w:rPr>
        <w:t>: Responsável pela divulgação e venda do jogo.</w:t>
      </w:r>
    </w:p>
    <w:p w:rsidR="003173B3" w:rsidRPr="00553823" w:rsidRDefault="00B94C04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Designer de Personagens</w:t>
      </w:r>
      <w:r w:rsidRPr="00553823">
        <w:rPr>
          <w:lang w:val="pt-BR"/>
        </w:rPr>
        <w:t>: Responsável por criar todos os personagens do jogo, estabelecer seus comportamentos e definir suas características, especialmente a aparência física dos mesmos, o que pode ser feito através de esboços e artes conceituais.</w:t>
      </w:r>
    </w:p>
    <w:p w:rsidR="00B94C04" w:rsidRPr="00553823" w:rsidRDefault="00B94C04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Designer de Cenário</w:t>
      </w:r>
      <w:r w:rsidRPr="00553823">
        <w:rPr>
          <w:lang w:val="pt-BR"/>
        </w:rPr>
        <w:t>: Responsável pelo processo de criação do cenário do jogo e sua interação com os personagens, criando artes conceituais e dando características de cada setor do cenário.</w:t>
      </w:r>
    </w:p>
    <w:p w:rsidR="00B94C04" w:rsidRPr="00553823" w:rsidRDefault="00B94C04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Testador</w:t>
      </w:r>
      <w:r w:rsidRPr="00553823">
        <w:rPr>
          <w:lang w:val="pt-BR"/>
        </w:rPr>
        <w:t>: Responsável por buscar falhas dentro do jogo</w:t>
      </w:r>
      <w:r w:rsidR="00B879F1" w:rsidRPr="00553823">
        <w:rPr>
          <w:lang w:val="pt-BR"/>
        </w:rPr>
        <w:t xml:space="preserve"> e determinar, dessa forma, se o produto atingiu a meta esperada. Regularmente deve realizar testes sozinho, com outros testadores e também com o público. Os resultados obtidos em testes deverão ser analisados pelo Game Designer e documentados.</w:t>
      </w:r>
    </w:p>
    <w:p w:rsidR="00B879F1" w:rsidRPr="00553823" w:rsidRDefault="00B879F1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Programador</w:t>
      </w:r>
      <w:r w:rsidRPr="00553823">
        <w:rPr>
          <w:lang w:val="pt-BR"/>
        </w:rPr>
        <w:t>: Responsável pela programação do jogo. Periodicamente deve enviar versões para o testador e o Game Designer para que sejam devidamente documentadas.</w:t>
      </w:r>
    </w:p>
    <w:p w:rsidR="00B879F1" w:rsidRPr="00553823" w:rsidRDefault="00B879F1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lastRenderedPageBreak/>
        <w:t>Artista Técnico</w:t>
      </w:r>
      <w:r w:rsidRPr="00553823">
        <w:rPr>
          <w:lang w:val="pt-BR"/>
        </w:rPr>
        <w:t>: Responsável pela ligação entre a equipe artística e a de programação, deve estabelecer como as artes serão utilizadas no jogo.</w:t>
      </w:r>
    </w:p>
    <w:p w:rsidR="008561FB" w:rsidRPr="00553823" w:rsidRDefault="008561FB" w:rsidP="000B0953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Engenheiro de Áudio</w:t>
      </w:r>
      <w:r w:rsidRPr="00553823">
        <w:rPr>
          <w:lang w:val="pt-BR"/>
        </w:rPr>
        <w:t>: Responsável por criar todos os aspectos sonoros do jogo e pelo controle de qualidade do som</w:t>
      </w:r>
    </w:p>
    <w:p w:rsidR="008561FB" w:rsidRPr="00553823" w:rsidRDefault="008561FB" w:rsidP="008561FB">
      <w:pPr>
        <w:pStyle w:val="ListParagraph"/>
        <w:numPr>
          <w:ilvl w:val="0"/>
          <w:numId w:val="4"/>
        </w:numPr>
        <w:jc w:val="both"/>
        <w:rPr>
          <w:b/>
          <w:lang w:val="pt-BR"/>
        </w:rPr>
      </w:pPr>
      <w:r w:rsidRPr="00553823">
        <w:rPr>
          <w:b/>
          <w:lang w:val="pt-BR"/>
        </w:rPr>
        <w:t>Animador 2D</w:t>
      </w:r>
      <w:r w:rsidRPr="00553823">
        <w:rPr>
          <w:lang w:val="pt-BR"/>
        </w:rPr>
        <w:t>: Responsável pela animação de personagens e pela criação de cenas, quando necessário. Também deve importar os sprites para o ambiente de desenvolvimento e adaptá-los, se necessário.</w:t>
      </w:r>
    </w:p>
    <w:p w:rsidR="00F42F39" w:rsidRPr="00553823" w:rsidRDefault="008561FB">
      <w:pPr>
        <w:pStyle w:val="Heading2"/>
        <w:rPr>
          <w:lang w:val="pt-BR"/>
        </w:rPr>
      </w:pPr>
      <w:bookmarkStart w:id="3" w:name="_Toc449553374"/>
      <w:r w:rsidRPr="00553823">
        <w:rPr>
          <w:lang w:val="pt-BR"/>
        </w:rPr>
        <w:t>Equipe</w:t>
      </w:r>
      <w:bookmarkEnd w:id="3"/>
    </w:p>
    <w:p w:rsidR="00F42F39" w:rsidRPr="00553823" w:rsidRDefault="008561FB">
      <w:pPr>
        <w:rPr>
          <w:lang w:val="pt-BR"/>
        </w:rPr>
      </w:pPr>
      <w:r w:rsidRPr="00553823">
        <w:rPr>
          <w:lang w:val="pt-BR"/>
        </w:rPr>
        <w:t>A tabela abaixo contém informações dos membros da equipe envolvida no desenvolvimento, bem como descrição de suas funções.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2316"/>
        <w:gridCol w:w="2318"/>
        <w:gridCol w:w="2321"/>
        <w:gridCol w:w="2395"/>
      </w:tblGrid>
      <w:tr w:rsidR="00722C9D" w:rsidRPr="00553823" w:rsidTr="00722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22C9D" w:rsidRPr="00553823" w:rsidRDefault="00722C9D">
            <w:pPr>
              <w:rPr>
                <w:lang w:val="pt-BR"/>
              </w:rPr>
            </w:pPr>
            <w:r w:rsidRPr="00553823">
              <w:rPr>
                <w:lang w:val="pt-BR"/>
              </w:rPr>
              <w:t>Membro</w:t>
            </w:r>
          </w:p>
        </w:tc>
        <w:tc>
          <w:tcPr>
            <w:tcW w:w="2337" w:type="dxa"/>
          </w:tcPr>
          <w:p w:rsidR="00722C9D" w:rsidRPr="00553823" w:rsidRDefault="00722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Associado desde</w:t>
            </w:r>
          </w:p>
        </w:tc>
        <w:tc>
          <w:tcPr>
            <w:tcW w:w="2338" w:type="dxa"/>
          </w:tcPr>
          <w:p w:rsidR="00722C9D" w:rsidRPr="00553823" w:rsidRDefault="00722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Funções</w:t>
            </w:r>
          </w:p>
        </w:tc>
        <w:tc>
          <w:tcPr>
            <w:tcW w:w="2338" w:type="dxa"/>
          </w:tcPr>
          <w:p w:rsidR="00722C9D" w:rsidRPr="00553823" w:rsidRDefault="00722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Contato</w:t>
            </w:r>
          </w:p>
        </w:tc>
      </w:tr>
      <w:tr w:rsidR="00722C9D" w:rsidRPr="00553823" w:rsidTr="0072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22C9D" w:rsidRPr="00553823" w:rsidRDefault="00722C9D">
            <w:pPr>
              <w:rPr>
                <w:lang w:val="pt-BR"/>
              </w:rPr>
            </w:pPr>
            <w:r w:rsidRPr="00553823">
              <w:rPr>
                <w:lang w:val="pt-BR"/>
              </w:rPr>
              <w:t>Lindomar Matos de Paulo</w:t>
            </w:r>
          </w:p>
        </w:tc>
        <w:tc>
          <w:tcPr>
            <w:tcW w:w="2337" w:type="dxa"/>
          </w:tcPr>
          <w:p w:rsidR="00722C9D" w:rsidRPr="00553823" w:rsidRDefault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Abril/2016</w:t>
            </w:r>
          </w:p>
        </w:tc>
        <w:tc>
          <w:tcPr>
            <w:tcW w:w="2338" w:type="dxa"/>
          </w:tcPr>
          <w:p w:rsidR="00722C9D" w:rsidRPr="00553823" w:rsidRDefault="00722C9D" w:rsidP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Game Designer</w:t>
            </w:r>
          </w:p>
          <w:p w:rsidR="00722C9D" w:rsidRPr="00553823" w:rsidRDefault="00722C9D" w:rsidP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Designer de Personagens</w:t>
            </w:r>
          </w:p>
          <w:p w:rsidR="00722C9D" w:rsidRPr="00553823" w:rsidRDefault="00722C9D" w:rsidP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Roteirista</w:t>
            </w:r>
          </w:p>
          <w:p w:rsidR="00722C9D" w:rsidRPr="00553823" w:rsidRDefault="00722C9D" w:rsidP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Programador</w:t>
            </w:r>
          </w:p>
        </w:tc>
        <w:tc>
          <w:tcPr>
            <w:tcW w:w="2338" w:type="dxa"/>
          </w:tcPr>
          <w:p w:rsidR="00722C9D" w:rsidRPr="00553823" w:rsidRDefault="0006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hyperlink r:id="rId11" w:history="1">
              <w:r w:rsidR="00722C9D" w:rsidRPr="00553823">
                <w:rPr>
                  <w:rStyle w:val="Hyperlink"/>
                  <w:lang w:val="pt-BR"/>
                </w:rPr>
                <w:t>lindomar.lmp@gmail.com</w:t>
              </w:r>
            </w:hyperlink>
          </w:p>
          <w:p w:rsidR="00722C9D" w:rsidRPr="00553823" w:rsidRDefault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(32) 999 629 512</w:t>
            </w:r>
          </w:p>
        </w:tc>
      </w:tr>
      <w:tr w:rsidR="00722C9D" w:rsidRPr="00553823" w:rsidTr="0072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22C9D" w:rsidRPr="00553823" w:rsidRDefault="00722C9D">
            <w:pPr>
              <w:rPr>
                <w:lang w:val="pt-BR"/>
              </w:rPr>
            </w:pPr>
            <w:r w:rsidRPr="00553823">
              <w:rPr>
                <w:lang w:val="pt-BR"/>
              </w:rPr>
              <w:t>Tamillys Pantuza Coelho Pinto</w:t>
            </w:r>
          </w:p>
        </w:tc>
        <w:tc>
          <w:tcPr>
            <w:tcW w:w="2337" w:type="dxa"/>
          </w:tcPr>
          <w:p w:rsidR="00722C9D" w:rsidRPr="00553823" w:rsidRDefault="00722C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Abril/2016</w:t>
            </w:r>
          </w:p>
        </w:tc>
        <w:tc>
          <w:tcPr>
            <w:tcW w:w="2338" w:type="dxa"/>
          </w:tcPr>
          <w:p w:rsidR="00722C9D" w:rsidRPr="00553823" w:rsidRDefault="00722C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Artista Técnico</w:t>
            </w:r>
          </w:p>
          <w:p w:rsidR="00722C9D" w:rsidRPr="00553823" w:rsidRDefault="00722C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Animador 2D</w:t>
            </w:r>
          </w:p>
        </w:tc>
        <w:tc>
          <w:tcPr>
            <w:tcW w:w="2338" w:type="dxa"/>
          </w:tcPr>
          <w:p w:rsidR="007245F7" w:rsidRPr="00553823" w:rsidRDefault="00062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hyperlink r:id="rId12" w:history="1">
              <w:r w:rsidR="007245F7" w:rsidRPr="00553823">
                <w:rPr>
                  <w:rStyle w:val="Hyperlink"/>
                  <w:lang w:val="pt-BR"/>
                </w:rPr>
                <w:t>tamillyspantuza@gmail.com</w:t>
              </w:r>
            </w:hyperlink>
          </w:p>
          <w:p w:rsidR="00722C9D" w:rsidRPr="00553823" w:rsidRDefault="007245F7" w:rsidP="00BB3E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 xml:space="preserve">(31) </w:t>
            </w:r>
            <w:r w:rsidR="00BB3E79" w:rsidRPr="00553823">
              <w:rPr>
                <w:lang w:val="pt-BR"/>
              </w:rPr>
              <w:t>982 461 570</w:t>
            </w:r>
          </w:p>
        </w:tc>
      </w:tr>
      <w:tr w:rsidR="00722C9D" w:rsidRPr="00553823" w:rsidTr="00722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22C9D" w:rsidRPr="00553823" w:rsidRDefault="00722C9D">
            <w:pPr>
              <w:rPr>
                <w:lang w:val="pt-BR"/>
              </w:rPr>
            </w:pPr>
            <w:r w:rsidRPr="00553823">
              <w:rPr>
                <w:lang w:val="pt-BR"/>
              </w:rPr>
              <w:t>Yuri Pereira Andrade</w:t>
            </w:r>
          </w:p>
        </w:tc>
        <w:tc>
          <w:tcPr>
            <w:tcW w:w="2337" w:type="dxa"/>
          </w:tcPr>
          <w:p w:rsidR="00722C9D" w:rsidRPr="00553823" w:rsidRDefault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Abril/2016</w:t>
            </w:r>
          </w:p>
        </w:tc>
        <w:tc>
          <w:tcPr>
            <w:tcW w:w="2338" w:type="dxa"/>
          </w:tcPr>
          <w:p w:rsidR="00722C9D" w:rsidRPr="00553823" w:rsidRDefault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Designer de Cenário</w:t>
            </w:r>
          </w:p>
          <w:p w:rsidR="00722C9D" w:rsidRPr="00553823" w:rsidRDefault="00722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Testador</w:t>
            </w:r>
          </w:p>
        </w:tc>
        <w:tc>
          <w:tcPr>
            <w:tcW w:w="2338" w:type="dxa"/>
          </w:tcPr>
          <w:p w:rsidR="007245F7" w:rsidRPr="00553823" w:rsidRDefault="0006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hyperlink r:id="rId13" w:history="1">
              <w:r w:rsidR="00D575F7" w:rsidRPr="00553823">
                <w:rPr>
                  <w:rStyle w:val="Hyperlink"/>
                  <w:lang w:val="pt-BR"/>
                </w:rPr>
                <w:t>andrade.yuu@gmail.com</w:t>
              </w:r>
            </w:hyperlink>
          </w:p>
          <w:p w:rsidR="00722C9D" w:rsidRPr="00553823" w:rsidRDefault="00724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(32) 988 861 962</w:t>
            </w:r>
          </w:p>
        </w:tc>
      </w:tr>
      <w:tr w:rsidR="00722C9D" w:rsidRPr="00553823" w:rsidTr="00722C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22C9D" w:rsidRPr="00553823" w:rsidRDefault="00722C9D">
            <w:pPr>
              <w:rPr>
                <w:lang w:val="pt-BR"/>
              </w:rPr>
            </w:pPr>
            <w:r w:rsidRPr="00553823">
              <w:rPr>
                <w:lang w:val="pt-BR"/>
              </w:rPr>
              <w:t>Euler Rithiele Queiroz de Alvarenga</w:t>
            </w:r>
          </w:p>
        </w:tc>
        <w:tc>
          <w:tcPr>
            <w:tcW w:w="2337" w:type="dxa"/>
          </w:tcPr>
          <w:p w:rsidR="00722C9D" w:rsidRPr="00553823" w:rsidRDefault="00722C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Abril/2016</w:t>
            </w:r>
          </w:p>
        </w:tc>
        <w:tc>
          <w:tcPr>
            <w:tcW w:w="2338" w:type="dxa"/>
          </w:tcPr>
          <w:p w:rsidR="00722C9D" w:rsidRPr="00553823" w:rsidRDefault="002F3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Engenheiro de Áudio</w:t>
            </w:r>
          </w:p>
          <w:p w:rsidR="002F3C20" w:rsidRPr="00553823" w:rsidRDefault="002F3C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Testador</w:t>
            </w:r>
          </w:p>
        </w:tc>
        <w:tc>
          <w:tcPr>
            <w:tcW w:w="2338" w:type="dxa"/>
          </w:tcPr>
          <w:p w:rsidR="00722C9D" w:rsidRPr="00553823" w:rsidRDefault="00062C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hyperlink r:id="rId14" w:history="1">
              <w:r w:rsidR="007245F7" w:rsidRPr="00553823">
                <w:rPr>
                  <w:rStyle w:val="Hyperlink"/>
                  <w:lang w:val="pt-BR"/>
                </w:rPr>
                <w:t>euler.sistemas@gmail.com</w:t>
              </w:r>
            </w:hyperlink>
          </w:p>
          <w:p w:rsidR="007245F7" w:rsidRPr="00553823" w:rsidRDefault="00724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(32) 984 624 949</w:t>
            </w:r>
          </w:p>
        </w:tc>
      </w:tr>
    </w:tbl>
    <w:p w:rsidR="00213709" w:rsidRPr="00553823" w:rsidRDefault="00213709">
      <w:pPr>
        <w:rPr>
          <w:lang w:val="pt-BR"/>
        </w:rPr>
      </w:pPr>
    </w:p>
    <w:p w:rsidR="00F42F39" w:rsidRPr="00553823" w:rsidRDefault="003460E4">
      <w:pPr>
        <w:pStyle w:val="Heading2"/>
        <w:rPr>
          <w:lang w:val="pt-BR"/>
        </w:rPr>
      </w:pPr>
      <w:bookmarkStart w:id="4" w:name="_Toc449553375"/>
      <w:r w:rsidRPr="00553823">
        <w:rPr>
          <w:lang w:val="pt-BR"/>
        </w:rPr>
        <w:t>Ferramentas</w:t>
      </w:r>
      <w:bookmarkEnd w:id="4"/>
    </w:p>
    <w:p w:rsidR="00F42F39" w:rsidRPr="00553823" w:rsidRDefault="003460E4" w:rsidP="003460E4">
      <w:pPr>
        <w:jc w:val="both"/>
        <w:rPr>
          <w:lang w:val="pt-BR"/>
        </w:rPr>
      </w:pPr>
      <w:r w:rsidRPr="00553823">
        <w:rPr>
          <w:lang w:val="pt-BR"/>
        </w:rPr>
        <w:t>A tabela abaixo lista as ferramentas utilizadas durante o desenvolvimento do jogo Corina. OS programas da lista são gratuitos e poderão ser alterados de acordo com a necessidade.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9D1E86" w:rsidRPr="00553823" w:rsidTr="009D1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D1E86" w:rsidRPr="00553823" w:rsidRDefault="009D1E86" w:rsidP="003460E4">
            <w:pPr>
              <w:jc w:val="both"/>
              <w:rPr>
                <w:lang w:val="pt-BR"/>
              </w:rPr>
            </w:pPr>
            <w:r w:rsidRPr="00553823">
              <w:rPr>
                <w:lang w:val="pt-BR"/>
              </w:rPr>
              <w:t>Programas</w:t>
            </w:r>
          </w:p>
        </w:tc>
        <w:tc>
          <w:tcPr>
            <w:tcW w:w="6385" w:type="dxa"/>
          </w:tcPr>
          <w:p w:rsidR="009D1E86" w:rsidRPr="00553823" w:rsidRDefault="009D1E86" w:rsidP="003460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9D1E86" w:rsidRPr="00831790" w:rsidTr="009D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D1E86" w:rsidRPr="00553823" w:rsidRDefault="009D1E86" w:rsidP="003460E4">
            <w:pPr>
              <w:jc w:val="both"/>
              <w:rPr>
                <w:lang w:val="pt-BR"/>
              </w:rPr>
            </w:pPr>
            <w:r w:rsidRPr="00553823">
              <w:rPr>
                <w:lang w:val="pt-BR"/>
              </w:rPr>
              <w:t>Unity 3D</w:t>
            </w:r>
          </w:p>
        </w:tc>
        <w:tc>
          <w:tcPr>
            <w:tcW w:w="6385" w:type="dxa"/>
          </w:tcPr>
          <w:p w:rsidR="009D1E86" w:rsidRPr="00553823" w:rsidRDefault="009D1E86" w:rsidP="00346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Game Engine utilizada na criação do jogo como um todo</w:t>
            </w:r>
          </w:p>
        </w:tc>
      </w:tr>
      <w:tr w:rsidR="009D1E86" w:rsidRPr="00831790" w:rsidTr="009D1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D1E86" w:rsidRPr="00553823" w:rsidRDefault="009D1E86" w:rsidP="003460E4">
            <w:pPr>
              <w:jc w:val="both"/>
              <w:rPr>
                <w:lang w:val="pt-BR"/>
              </w:rPr>
            </w:pPr>
            <w:r w:rsidRPr="00553823">
              <w:rPr>
                <w:lang w:val="pt-BR"/>
              </w:rPr>
              <w:t>GIMP</w:t>
            </w:r>
          </w:p>
        </w:tc>
        <w:tc>
          <w:tcPr>
            <w:tcW w:w="6385" w:type="dxa"/>
          </w:tcPr>
          <w:p w:rsidR="009D1E86" w:rsidRPr="00553823" w:rsidRDefault="009D1E86" w:rsidP="00346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Software de manipulação de imagem</w:t>
            </w:r>
          </w:p>
        </w:tc>
      </w:tr>
      <w:tr w:rsidR="009D1E86" w:rsidRPr="00831790" w:rsidTr="009D1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D1E86" w:rsidRPr="00553823" w:rsidRDefault="009D1E86" w:rsidP="003460E4">
            <w:pPr>
              <w:jc w:val="both"/>
              <w:rPr>
                <w:lang w:val="pt-BR"/>
              </w:rPr>
            </w:pPr>
            <w:r w:rsidRPr="00553823">
              <w:rPr>
                <w:lang w:val="pt-BR"/>
              </w:rPr>
              <w:t>Visual Studio</w:t>
            </w:r>
          </w:p>
        </w:tc>
        <w:tc>
          <w:tcPr>
            <w:tcW w:w="6385" w:type="dxa"/>
          </w:tcPr>
          <w:p w:rsidR="009D1E86" w:rsidRPr="00553823" w:rsidRDefault="009D1E86" w:rsidP="00346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Ambiente de desenvolvimento para criação dos scripts do jogo</w:t>
            </w:r>
          </w:p>
        </w:tc>
      </w:tr>
      <w:tr w:rsidR="009D1E86" w:rsidRPr="00831790" w:rsidTr="009D1E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9D1E86" w:rsidRPr="00553823" w:rsidRDefault="009D1E86" w:rsidP="003460E4">
            <w:pPr>
              <w:jc w:val="both"/>
              <w:rPr>
                <w:lang w:val="pt-BR"/>
              </w:rPr>
            </w:pPr>
            <w:r w:rsidRPr="00553823">
              <w:rPr>
                <w:lang w:val="pt-BR"/>
              </w:rPr>
              <w:t>GitHub</w:t>
            </w:r>
          </w:p>
        </w:tc>
        <w:tc>
          <w:tcPr>
            <w:tcW w:w="6385" w:type="dxa"/>
          </w:tcPr>
          <w:p w:rsidR="009D1E86" w:rsidRPr="00553823" w:rsidRDefault="009D1E86" w:rsidP="00346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553823">
              <w:rPr>
                <w:lang w:val="pt-BR"/>
              </w:rPr>
              <w:t>Ferramenta de compartilhamento de arquivo</w:t>
            </w:r>
          </w:p>
        </w:tc>
      </w:tr>
    </w:tbl>
    <w:p w:rsidR="009D1E86" w:rsidRPr="00553823" w:rsidRDefault="009D1E86" w:rsidP="003460E4">
      <w:pPr>
        <w:jc w:val="both"/>
        <w:rPr>
          <w:lang w:val="pt-BR"/>
        </w:rPr>
      </w:pPr>
    </w:p>
    <w:p w:rsidR="00DA2ED6" w:rsidRPr="00553823" w:rsidRDefault="00DA2ED6" w:rsidP="00DA2ED6">
      <w:pPr>
        <w:pStyle w:val="Heading2"/>
        <w:rPr>
          <w:lang w:val="pt-BR"/>
        </w:rPr>
      </w:pPr>
      <w:bookmarkStart w:id="5" w:name="_Toc449553376"/>
      <w:r w:rsidRPr="00553823">
        <w:rPr>
          <w:lang w:val="pt-BR"/>
        </w:rPr>
        <w:t>Publicação</w:t>
      </w:r>
      <w:bookmarkEnd w:id="5"/>
    </w:p>
    <w:p w:rsidR="00DA2ED6" w:rsidRPr="00553823" w:rsidRDefault="00DA2ED6" w:rsidP="00A02A0E">
      <w:pPr>
        <w:jc w:val="both"/>
        <w:rPr>
          <w:lang w:val="pt-BR"/>
        </w:rPr>
      </w:pPr>
      <w:r w:rsidRPr="00553823">
        <w:rPr>
          <w:lang w:val="pt-BR"/>
        </w:rPr>
        <w:tab/>
        <w:t>O jogo Corina será, inicialmente, desenvolvido para PC (Windows)</w:t>
      </w:r>
      <w:r w:rsidR="00A02A0E" w:rsidRPr="00553823">
        <w:rPr>
          <w:lang w:val="pt-BR"/>
        </w:rPr>
        <w:t xml:space="preserve"> em uma versão de demonstração (demo). Após devida análise, outras plataformas serão consideradas, bem como a distribuição em escala global de uma versão completa.</w:t>
      </w:r>
    </w:p>
    <w:p w:rsidR="00F42F39" w:rsidRPr="00553823" w:rsidRDefault="00596E00">
      <w:pPr>
        <w:pStyle w:val="Heading1"/>
        <w:rPr>
          <w:lang w:val="pt-BR"/>
        </w:rPr>
      </w:pPr>
      <w:bookmarkStart w:id="6" w:name="_Toc449553377"/>
      <w:r w:rsidRPr="00553823">
        <w:rPr>
          <w:lang w:val="pt-BR"/>
        </w:rPr>
        <w:lastRenderedPageBreak/>
        <w:t>Narrativa</w:t>
      </w:r>
      <w:bookmarkEnd w:id="6"/>
    </w:p>
    <w:p w:rsidR="00242EC3" w:rsidRPr="00553823" w:rsidRDefault="00351E00" w:rsidP="00242EC3">
      <w:pPr>
        <w:jc w:val="both"/>
        <w:rPr>
          <w:lang w:val="pt-BR"/>
        </w:rPr>
      </w:pPr>
      <w:r w:rsidRPr="00553823">
        <w:rPr>
          <w:lang w:val="pt-BR"/>
        </w:rPr>
        <w:t>Em Corina, o jogador controlará a personagem que dá título ao jogo em sua</w:t>
      </w:r>
      <w:r w:rsidR="00242EC3" w:rsidRPr="00553823">
        <w:rPr>
          <w:lang w:val="pt-BR"/>
        </w:rPr>
        <w:t xml:space="preserve"> jornada em busca de respostas.</w:t>
      </w:r>
      <w:r w:rsidR="000C6C80" w:rsidRPr="00553823">
        <w:rPr>
          <w:lang w:val="pt-BR"/>
        </w:rPr>
        <w:t xml:space="preserve"> Essa seção entrará nos detalhes da narrativa.</w:t>
      </w:r>
    </w:p>
    <w:p w:rsidR="00F42F39" w:rsidRPr="00553823" w:rsidRDefault="003E2D5A">
      <w:pPr>
        <w:pStyle w:val="Heading2"/>
        <w:rPr>
          <w:lang w:val="pt-BR"/>
        </w:rPr>
      </w:pPr>
      <w:bookmarkStart w:id="7" w:name="_Toc449553378"/>
      <w:r w:rsidRPr="00553823">
        <w:rPr>
          <w:lang w:val="pt-BR"/>
        </w:rPr>
        <w:t>Plano de fundo</w:t>
      </w:r>
      <w:bookmarkEnd w:id="7"/>
    </w:p>
    <w:p w:rsidR="000C6C80" w:rsidRPr="00553823" w:rsidRDefault="000C6C80" w:rsidP="000C6C80">
      <w:pPr>
        <w:ind w:firstLine="720"/>
        <w:jc w:val="both"/>
        <w:rPr>
          <w:lang w:val="pt-BR"/>
        </w:rPr>
      </w:pPr>
      <w:r w:rsidRPr="00553823">
        <w:rPr>
          <w:lang w:val="pt-BR"/>
        </w:rPr>
        <w:t xml:space="preserve">O mundo de Corina é muito similar ao nosso, exceto que logo na introdução do jogo, algo estranho acontece: Uma atmosfera cinza e pesada toma conta de tudo e de todos e de repente todas as pessoas do mundo entram num estado de paralisia, como se estivessem congelados em carbonita¹. Corina também é afetada pela calamidade, no entanto sua mente continua ativa, e é a partir daí que o jogo se inicia e o jogador é introduzido ao </w:t>
      </w:r>
      <w:r w:rsidRPr="00553823">
        <w:rPr>
          <w:b/>
          <w:lang w:val="pt-BR"/>
        </w:rPr>
        <w:t>Palácio Mental</w:t>
      </w:r>
      <w:r w:rsidRPr="00553823">
        <w:rPr>
          <w:lang w:val="pt-BR"/>
        </w:rPr>
        <w:t xml:space="preserve"> de Corina, um mundo misto de sonhos e pesadelos da protagonista. Como sabemos, sonhos nem sempre vão de acordo com a nossa vontade, e Corina está bem ciente disso, por isso cabe ao jogador atuar como </w:t>
      </w:r>
      <w:r w:rsidRPr="00553823">
        <w:rPr>
          <w:b/>
          <w:lang w:val="pt-BR"/>
        </w:rPr>
        <w:t>Fator Crítico</w:t>
      </w:r>
      <w:r w:rsidRPr="00553823">
        <w:rPr>
          <w:lang w:val="pt-BR"/>
        </w:rPr>
        <w:t>, o elemento que permitirá ou não que as ações de Corina alterem a realidade em sua própria mente.</w:t>
      </w:r>
    </w:p>
    <w:p w:rsidR="000C6C80" w:rsidRPr="00553823" w:rsidRDefault="000C6C80" w:rsidP="000C6C80">
      <w:pPr>
        <w:ind w:firstLine="720"/>
        <w:jc w:val="both"/>
        <w:rPr>
          <w:lang w:val="pt-BR"/>
        </w:rPr>
      </w:pPr>
      <w:r w:rsidRPr="00553823">
        <w:rPr>
          <w:lang w:val="pt-BR"/>
        </w:rPr>
        <w:t>Continua...</w:t>
      </w:r>
    </w:p>
    <w:p w:rsidR="00F42F39" w:rsidRPr="00553823" w:rsidRDefault="003B2BB0" w:rsidP="003B2BB0">
      <w:pPr>
        <w:pStyle w:val="Heading2"/>
        <w:rPr>
          <w:lang w:val="pt-BR"/>
        </w:rPr>
      </w:pPr>
      <w:bookmarkStart w:id="8" w:name="_Toc449553379"/>
      <w:r w:rsidRPr="00553823">
        <w:rPr>
          <w:lang w:val="pt-BR"/>
        </w:rPr>
        <w:t>Enredo</w:t>
      </w:r>
      <w:bookmarkEnd w:id="8"/>
    </w:p>
    <w:p w:rsidR="003F6281" w:rsidRPr="00553823" w:rsidRDefault="003F6281" w:rsidP="003F6281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3F6281">
      <w:pPr>
        <w:pStyle w:val="Heading2"/>
        <w:rPr>
          <w:lang w:val="pt-BR"/>
        </w:rPr>
      </w:pPr>
      <w:bookmarkStart w:id="9" w:name="_Toc449553380"/>
      <w:r w:rsidRPr="00553823">
        <w:rPr>
          <w:lang w:val="pt-BR"/>
        </w:rPr>
        <w:t>Personagens principais</w:t>
      </w:r>
      <w:bookmarkEnd w:id="9"/>
    </w:p>
    <w:p w:rsidR="00F42F39" w:rsidRPr="00553823" w:rsidRDefault="003F6281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1875A0">
      <w:pPr>
        <w:pStyle w:val="Heading2"/>
        <w:rPr>
          <w:lang w:val="pt-BR"/>
        </w:rPr>
      </w:pPr>
      <w:bookmarkStart w:id="10" w:name="_Toc449553381"/>
      <w:r w:rsidRPr="00553823">
        <w:rPr>
          <w:lang w:val="pt-BR"/>
        </w:rPr>
        <w:t>Personagens secundários</w:t>
      </w:r>
      <w:bookmarkEnd w:id="10"/>
    </w:p>
    <w:p w:rsidR="00F42F39" w:rsidRPr="00553823" w:rsidRDefault="001875A0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3A1FA5">
      <w:pPr>
        <w:pStyle w:val="Heading1"/>
        <w:rPr>
          <w:lang w:val="pt-BR"/>
        </w:rPr>
      </w:pPr>
      <w:bookmarkStart w:id="11" w:name="_Toc449553382"/>
      <w:r w:rsidRPr="00553823">
        <w:rPr>
          <w:lang w:val="pt-BR"/>
        </w:rPr>
        <w:t>Jogabilidade</w:t>
      </w:r>
      <w:bookmarkEnd w:id="11"/>
    </w:p>
    <w:p w:rsidR="00F42F39" w:rsidRPr="00553823" w:rsidRDefault="003A1FA5">
      <w:pPr>
        <w:rPr>
          <w:lang w:val="pt-BR"/>
        </w:rPr>
      </w:pPr>
      <w:r w:rsidRPr="00553823">
        <w:rPr>
          <w:lang w:val="pt-BR"/>
        </w:rPr>
        <w:t>Descrição inicial</w:t>
      </w:r>
    </w:p>
    <w:p w:rsidR="00F42F39" w:rsidRPr="00553823" w:rsidRDefault="003A1FA5">
      <w:pPr>
        <w:pStyle w:val="Heading2"/>
        <w:rPr>
          <w:lang w:val="pt-BR"/>
        </w:rPr>
      </w:pPr>
      <w:bookmarkStart w:id="12" w:name="_Toc449553383"/>
      <w:r w:rsidRPr="00553823">
        <w:rPr>
          <w:lang w:val="pt-BR"/>
        </w:rPr>
        <w:t>Formas de interação</w:t>
      </w:r>
      <w:bookmarkEnd w:id="12"/>
    </w:p>
    <w:p w:rsidR="00F42F39" w:rsidRPr="00553823" w:rsidRDefault="00774FF9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9A27FB">
      <w:pPr>
        <w:pStyle w:val="Heading2"/>
        <w:rPr>
          <w:lang w:val="pt-BR"/>
        </w:rPr>
      </w:pPr>
      <w:bookmarkStart w:id="13" w:name="_Toc449553384"/>
      <w:r w:rsidRPr="00553823">
        <w:rPr>
          <w:lang w:val="pt-BR"/>
        </w:rPr>
        <w:t>Mecânicas</w:t>
      </w:r>
      <w:bookmarkEnd w:id="13"/>
    </w:p>
    <w:p w:rsidR="00F42F39" w:rsidRPr="00553823" w:rsidRDefault="009A27FB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E7249C">
      <w:pPr>
        <w:pStyle w:val="Heading2"/>
        <w:rPr>
          <w:lang w:val="pt-BR"/>
        </w:rPr>
      </w:pPr>
      <w:bookmarkStart w:id="14" w:name="_Toc449553385"/>
      <w:r w:rsidRPr="00553823">
        <w:rPr>
          <w:lang w:val="pt-BR"/>
        </w:rPr>
        <w:t>Combate</w:t>
      </w:r>
      <w:bookmarkEnd w:id="14"/>
    </w:p>
    <w:p w:rsidR="00F42F39" w:rsidRPr="00553823" w:rsidRDefault="00E7249C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E7249C">
      <w:pPr>
        <w:pStyle w:val="Heading2"/>
        <w:rPr>
          <w:lang w:val="pt-BR"/>
        </w:rPr>
      </w:pPr>
      <w:bookmarkStart w:id="15" w:name="_Toc449553386"/>
      <w:r w:rsidRPr="00553823">
        <w:rPr>
          <w:lang w:val="pt-BR"/>
        </w:rPr>
        <w:t>Evolução</w:t>
      </w:r>
      <w:bookmarkEnd w:id="15"/>
    </w:p>
    <w:p w:rsidR="00F42F39" w:rsidRPr="00553823" w:rsidRDefault="00E7249C">
      <w:pPr>
        <w:rPr>
          <w:lang w:val="pt-BR"/>
        </w:rPr>
      </w:pPr>
      <w:r w:rsidRPr="00553823">
        <w:rPr>
          <w:lang w:val="pt-BR"/>
        </w:rPr>
        <w:t>A fazer</w:t>
      </w:r>
    </w:p>
    <w:p w:rsidR="00F42F39" w:rsidRPr="00553823" w:rsidRDefault="00EC294F">
      <w:pPr>
        <w:pStyle w:val="Heading1"/>
        <w:keepNext w:val="0"/>
        <w:keepLines w:val="0"/>
        <w:pageBreakBefore/>
        <w:rPr>
          <w:lang w:val="pt-BR"/>
        </w:rPr>
      </w:pPr>
      <w:bookmarkStart w:id="16" w:name="_Toc449553387"/>
      <w:r w:rsidRPr="00553823">
        <w:rPr>
          <w:lang w:val="pt-BR"/>
        </w:rPr>
        <w:lastRenderedPageBreak/>
        <w:t>Interface</w:t>
      </w:r>
      <w:bookmarkEnd w:id="16"/>
    </w:p>
    <w:p w:rsidR="00F42F39" w:rsidRPr="00553823" w:rsidRDefault="00EC294F">
      <w:pPr>
        <w:pStyle w:val="Heading2"/>
        <w:rPr>
          <w:lang w:val="pt-BR"/>
        </w:rPr>
      </w:pPr>
      <w:bookmarkStart w:id="17" w:name="_Toc449553388"/>
      <w:r w:rsidRPr="00553823">
        <w:rPr>
          <w:lang w:val="pt-BR"/>
        </w:rPr>
        <w:t>GUI</w:t>
      </w:r>
      <w:bookmarkEnd w:id="17"/>
    </w:p>
    <w:p w:rsidR="00AC67F8" w:rsidRPr="00553823" w:rsidRDefault="00AC67F8" w:rsidP="00AC67F8">
      <w:pPr>
        <w:rPr>
          <w:lang w:val="pt-BR"/>
        </w:rPr>
      </w:pPr>
      <w:r w:rsidRPr="00553823">
        <w:rPr>
          <w:lang w:val="pt-BR"/>
        </w:rPr>
        <w:t>A fazer</w:t>
      </w:r>
    </w:p>
    <w:p w:rsidR="00AC67F8" w:rsidRPr="00553823" w:rsidRDefault="00AC67F8" w:rsidP="00AC67F8">
      <w:pPr>
        <w:pStyle w:val="Heading2"/>
        <w:rPr>
          <w:lang w:val="pt-BR"/>
        </w:rPr>
      </w:pPr>
      <w:bookmarkStart w:id="18" w:name="_Toc449553389"/>
      <w:r w:rsidRPr="00553823">
        <w:rPr>
          <w:lang w:val="pt-BR"/>
        </w:rPr>
        <w:t>Menus</w:t>
      </w:r>
      <w:bookmarkEnd w:id="18"/>
    </w:p>
    <w:p w:rsidR="00AC67F8" w:rsidRPr="00553823" w:rsidRDefault="00AC67F8" w:rsidP="00AC67F8">
      <w:pPr>
        <w:rPr>
          <w:lang w:val="pt-BR"/>
        </w:rPr>
      </w:pPr>
      <w:r w:rsidRPr="00553823">
        <w:rPr>
          <w:lang w:val="pt-BR"/>
        </w:rPr>
        <w:t>A fazer</w:t>
      </w:r>
    </w:p>
    <w:p w:rsidR="00AC67F8" w:rsidRPr="00553823" w:rsidRDefault="00AC67F8" w:rsidP="00AC67F8">
      <w:pPr>
        <w:pStyle w:val="Heading3"/>
        <w:rPr>
          <w:lang w:val="pt-BR"/>
        </w:rPr>
      </w:pPr>
      <w:r w:rsidRPr="00553823">
        <w:rPr>
          <w:lang w:val="pt-BR"/>
        </w:rPr>
        <w:t>Sub-menu</w:t>
      </w:r>
      <w:bookmarkStart w:id="19" w:name="_GoBack"/>
      <w:bookmarkEnd w:id="19"/>
      <w:r w:rsidRPr="00553823">
        <w:rPr>
          <w:lang w:val="pt-BR"/>
        </w:rPr>
        <w:t xml:space="preserve"> 1</w:t>
      </w:r>
    </w:p>
    <w:p w:rsidR="00AC67F8" w:rsidRPr="00553823" w:rsidRDefault="00AC67F8" w:rsidP="00AC67F8">
      <w:pPr>
        <w:rPr>
          <w:lang w:val="pt-BR"/>
        </w:rPr>
      </w:pPr>
      <w:r w:rsidRPr="00553823">
        <w:rPr>
          <w:lang w:val="pt-BR"/>
        </w:rPr>
        <w:t>Descrição</w:t>
      </w:r>
    </w:p>
    <w:p w:rsidR="00AC67F8" w:rsidRPr="00553823" w:rsidRDefault="00D575F7" w:rsidP="00D575F7">
      <w:pPr>
        <w:pStyle w:val="Heading1"/>
        <w:rPr>
          <w:lang w:val="pt-BR"/>
        </w:rPr>
      </w:pPr>
      <w:bookmarkStart w:id="20" w:name="_Toc449553390"/>
      <w:r w:rsidRPr="00553823">
        <w:rPr>
          <w:lang w:val="pt-BR"/>
        </w:rPr>
        <w:t>Progressão</w:t>
      </w:r>
      <w:bookmarkEnd w:id="20"/>
    </w:p>
    <w:p w:rsidR="00D575F7" w:rsidRPr="00553823" w:rsidRDefault="00B248A9" w:rsidP="00D575F7">
      <w:pPr>
        <w:rPr>
          <w:lang w:val="pt-BR"/>
        </w:rPr>
      </w:pPr>
      <w:r w:rsidRPr="00553823">
        <w:rPr>
          <w:lang w:val="pt-BR"/>
        </w:rPr>
        <w:t>Descrição</w:t>
      </w:r>
    </w:p>
    <w:p w:rsidR="00B248A9" w:rsidRPr="00553823" w:rsidRDefault="00B248A9" w:rsidP="00B248A9">
      <w:pPr>
        <w:pStyle w:val="Heading2"/>
        <w:rPr>
          <w:lang w:val="pt-BR"/>
        </w:rPr>
      </w:pPr>
      <w:bookmarkStart w:id="21" w:name="_Toc449553391"/>
      <w:r w:rsidRPr="00553823">
        <w:rPr>
          <w:lang w:val="pt-BR"/>
        </w:rPr>
        <w:t>Fluxo do jogo</w:t>
      </w:r>
      <w:bookmarkEnd w:id="21"/>
    </w:p>
    <w:p w:rsidR="00341FD8" w:rsidRPr="00553823" w:rsidRDefault="00341FD8" w:rsidP="00341FD8">
      <w:pPr>
        <w:rPr>
          <w:lang w:val="pt-BR"/>
        </w:rPr>
      </w:pPr>
      <w:r w:rsidRPr="00553823">
        <w:rPr>
          <w:lang w:val="pt-BR"/>
        </w:rPr>
        <w:t>A fazer</w:t>
      </w:r>
    </w:p>
    <w:p w:rsidR="00B34CE7" w:rsidRPr="00553823" w:rsidRDefault="00B34CE7" w:rsidP="00B34CE7">
      <w:pPr>
        <w:pStyle w:val="Heading2"/>
        <w:rPr>
          <w:lang w:val="pt-BR"/>
        </w:rPr>
      </w:pPr>
      <w:bookmarkStart w:id="22" w:name="_Toc449553392"/>
      <w:r w:rsidRPr="00553823">
        <w:rPr>
          <w:lang w:val="pt-BR"/>
        </w:rPr>
        <w:t>Poderes</w:t>
      </w:r>
      <w:bookmarkEnd w:id="22"/>
    </w:p>
    <w:p w:rsidR="00B34CE7" w:rsidRPr="00553823" w:rsidRDefault="00B34CE7" w:rsidP="00B34CE7">
      <w:pPr>
        <w:rPr>
          <w:lang w:val="pt-BR"/>
        </w:rPr>
      </w:pPr>
      <w:r w:rsidRPr="00553823">
        <w:rPr>
          <w:lang w:val="pt-BR"/>
        </w:rPr>
        <w:t>A fazer</w:t>
      </w:r>
    </w:p>
    <w:p w:rsidR="0064456A" w:rsidRPr="00553823" w:rsidRDefault="0064456A" w:rsidP="0064456A">
      <w:pPr>
        <w:pStyle w:val="Heading2"/>
        <w:rPr>
          <w:lang w:val="pt-BR"/>
        </w:rPr>
      </w:pPr>
      <w:bookmarkStart w:id="23" w:name="_Toc449553393"/>
      <w:r w:rsidRPr="00553823">
        <w:rPr>
          <w:lang w:val="pt-BR"/>
        </w:rPr>
        <w:t>Evolução da personagem</w:t>
      </w:r>
      <w:bookmarkEnd w:id="23"/>
    </w:p>
    <w:p w:rsidR="0064456A" w:rsidRPr="00553823" w:rsidRDefault="0064456A" w:rsidP="0064456A">
      <w:pPr>
        <w:rPr>
          <w:lang w:val="pt-BR"/>
        </w:rPr>
      </w:pPr>
      <w:r w:rsidRPr="00553823">
        <w:rPr>
          <w:lang w:val="pt-BR"/>
        </w:rPr>
        <w:t>A fazer</w:t>
      </w:r>
    </w:p>
    <w:p w:rsidR="00D03530" w:rsidRPr="00553823" w:rsidRDefault="00D03530" w:rsidP="00D03530">
      <w:pPr>
        <w:pStyle w:val="Heading1"/>
        <w:rPr>
          <w:lang w:val="pt-BR"/>
        </w:rPr>
      </w:pPr>
      <w:bookmarkStart w:id="24" w:name="_Toc449553394"/>
      <w:r w:rsidRPr="00553823">
        <w:rPr>
          <w:lang w:val="pt-BR"/>
        </w:rPr>
        <w:t>Arte</w:t>
      </w:r>
      <w:bookmarkEnd w:id="24"/>
    </w:p>
    <w:p w:rsidR="00D03530" w:rsidRPr="00553823" w:rsidRDefault="00D03530" w:rsidP="00D03530">
      <w:pPr>
        <w:rPr>
          <w:lang w:val="pt-BR"/>
        </w:rPr>
      </w:pPr>
      <w:r w:rsidRPr="00553823">
        <w:rPr>
          <w:lang w:val="pt-BR"/>
        </w:rPr>
        <w:t>Descrição</w:t>
      </w:r>
    </w:p>
    <w:p w:rsidR="00D03530" w:rsidRPr="00553823" w:rsidRDefault="00D03530" w:rsidP="00D03530">
      <w:pPr>
        <w:pStyle w:val="Heading2"/>
        <w:rPr>
          <w:lang w:val="pt-BR"/>
        </w:rPr>
      </w:pPr>
      <w:bookmarkStart w:id="25" w:name="_Toc449553395"/>
      <w:r w:rsidRPr="00553823">
        <w:rPr>
          <w:lang w:val="pt-BR"/>
        </w:rPr>
        <w:t>Arte conceitual</w:t>
      </w:r>
      <w:bookmarkEnd w:id="25"/>
    </w:p>
    <w:p w:rsidR="00D03530" w:rsidRPr="00553823" w:rsidRDefault="00D03530" w:rsidP="00D03530">
      <w:pPr>
        <w:rPr>
          <w:lang w:val="pt-BR"/>
        </w:rPr>
      </w:pPr>
      <w:r w:rsidRPr="00553823">
        <w:rPr>
          <w:lang w:val="pt-BR"/>
        </w:rPr>
        <w:t>A fazer</w:t>
      </w:r>
    </w:p>
    <w:p w:rsidR="00D03530" w:rsidRPr="00553823" w:rsidRDefault="00D03530" w:rsidP="00D03530">
      <w:pPr>
        <w:pStyle w:val="Heading1"/>
        <w:rPr>
          <w:lang w:val="pt-BR"/>
        </w:rPr>
      </w:pPr>
      <w:bookmarkStart w:id="26" w:name="_Toc449553396"/>
      <w:r w:rsidRPr="00553823">
        <w:rPr>
          <w:lang w:val="pt-BR"/>
        </w:rPr>
        <w:t>Áudio</w:t>
      </w:r>
      <w:bookmarkEnd w:id="26"/>
    </w:p>
    <w:p w:rsidR="00D03530" w:rsidRPr="00553823" w:rsidRDefault="00D03530" w:rsidP="00D03530">
      <w:pPr>
        <w:rPr>
          <w:lang w:val="pt-BR"/>
        </w:rPr>
      </w:pPr>
      <w:r w:rsidRPr="00553823">
        <w:rPr>
          <w:lang w:val="pt-BR"/>
        </w:rPr>
        <w:t>Descrição</w:t>
      </w:r>
    </w:p>
    <w:p w:rsidR="00D03530" w:rsidRPr="00553823" w:rsidRDefault="00D03530" w:rsidP="00D03530">
      <w:pPr>
        <w:pStyle w:val="Heading2"/>
        <w:rPr>
          <w:lang w:val="pt-BR"/>
        </w:rPr>
      </w:pPr>
      <w:bookmarkStart w:id="27" w:name="_Toc449553397"/>
      <w:r w:rsidRPr="00553823">
        <w:rPr>
          <w:lang w:val="pt-BR"/>
        </w:rPr>
        <w:t>Trilha sonora</w:t>
      </w:r>
      <w:bookmarkEnd w:id="27"/>
    </w:p>
    <w:p w:rsidR="00D03530" w:rsidRPr="00553823" w:rsidRDefault="00D03530" w:rsidP="00D03530">
      <w:pPr>
        <w:rPr>
          <w:lang w:val="pt-BR"/>
        </w:rPr>
      </w:pPr>
      <w:r w:rsidRPr="00553823">
        <w:rPr>
          <w:lang w:val="pt-BR"/>
        </w:rPr>
        <w:t>A fazer</w:t>
      </w:r>
    </w:p>
    <w:p w:rsidR="00D03530" w:rsidRPr="00553823" w:rsidRDefault="00D03530" w:rsidP="00D03530">
      <w:pPr>
        <w:pStyle w:val="Heading2"/>
        <w:rPr>
          <w:lang w:val="pt-BR"/>
        </w:rPr>
      </w:pPr>
      <w:bookmarkStart w:id="28" w:name="_Toc449553398"/>
      <w:r w:rsidRPr="00553823">
        <w:rPr>
          <w:lang w:val="pt-BR"/>
        </w:rPr>
        <w:t>Efeitos sonoros</w:t>
      </w:r>
      <w:bookmarkEnd w:id="28"/>
    </w:p>
    <w:p w:rsidR="00D03530" w:rsidRPr="00553823" w:rsidRDefault="00D03530" w:rsidP="00D03530">
      <w:pPr>
        <w:rPr>
          <w:lang w:val="pt-BR"/>
        </w:rPr>
      </w:pPr>
      <w:r w:rsidRPr="00553823">
        <w:rPr>
          <w:lang w:val="pt-BR"/>
        </w:rPr>
        <w:t>A fazer</w:t>
      </w:r>
    </w:p>
    <w:p w:rsidR="007338B2" w:rsidRPr="00553823" w:rsidRDefault="007338B2" w:rsidP="007338B2">
      <w:pPr>
        <w:pStyle w:val="Heading2"/>
        <w:rPr>
          <w:lang w:val="pt-BR"/>
        </w:rPr>
      </w:pPr>
      <w:bookmarkStart w:id="29" w:name="_Toc449553399"/>
      <w:r w:rsidRPr="00553823">
        <w:rPr>
          <w:lang w:val="pt-BR"/>
        </w:rPr>
        <w:lastRenderedPageBreak/>
        <w:t>Falas</w:t>
      </w:r>
      <w:bookmarkEnd w:id="29"/>
    </w:p>
    <w:p w:rsidR="007338B2" w:rsidRPr="00553823" w:rsidRDefault="007338B2" w:rsidP="007338B2">
      <w:pPr>
        <w:rPr>
          <w:lang w:val="pt-BR"/>
        </w:rPr>
      </w:pPr>
      <w:r w:rsidRPr="00553823">
        <w:rPr>
          <w:lang w:val="pt-BR"/>
        </w:rPr>
        <w:t>A fazer</w:t>
      </w:r>
    </w:p>
    <w:p w:rsidR="007338B2" w:rsidRPr="00553823" w:rsidRDefault="007338B2" w:rsidP="007338B2">
      <w:pPr>
        <w:pStyle w:val="Heading1"/>
        <w:rPr>
          <w:lang w:val="pt-BR"/>
        </w:rPr>
      </w:pPr>
      <w:bookmarkStart w:id="30" w:name="_Toc449553400"/>
      <w:r w:rsidRPr="00553823">
        <w:rPr>
          <w:lang w:val="pt-BR"/>
        </w:rPr>
        <w:t>Considerações finais</w:t>
      </w:r>
      <w:bookmarkEnd w:id="30"/>
    </w:p>
    <w:sectPr w:rsidR="007338B2" w:rsidRPr="00553823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C26" w:rsidRDefault="00062C26">
      <w:pPr>
        <w:spacing w:after="0" w:line="240" w:lineRule="auto"/>
      </w:pPr>
      <w:r>
        <w:separator/>
      </w:r>
    </w:p>
  </w:endnote>
  <w:endnote w:type="continuationSeparator" w:id="0">
    <w:p w:rsidR="00062C26" w:rsidRDefault="0006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C26" w:rsidRDefault="00062C26">
      <w:pPr>
        <w:spacing w:after="0" w:line="240" w:lineRule="auto"/>
      </w:pPr>
      <w:r>
        <w:separator/>
      </w:r>
    </w:p>
  </w:footnote>
  <w:footnote w:type="continuationSeparator" w:id="0">
    <w:p w:rsidR="00062C26" w:rsidRDefault="00062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F585F"/>
    <w:multiLevelType w:val="hybridMultilevel"/>
    <w:tmpl w:val="EE605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E9"/>
    <w:rsid w:val="00054740"/>
    <w:rsid w:val="00062C26"/>
    <w:rsid w:val="00074C44"/>
    <w:rsid w:val="000B0953"/>
    <w:rsid w:val="000C6C80"/>
    <w:rsid w:val="000D63E9"/>
    <w:rsid w:val="001875A0"/>
    <w:rsid w:val="001B2B98"/>
    <w:rsid w:val="00213709"/>
    <w:rsid w:val="00240A50"/>
    <w:rsid w:val="00242EC3"/>
    <w:rsid w:val="002563EA"/>
    <w:rsid w:val="002F3C20"/>
    <w:rsid w:val="00311C00"/>
    <w:rsid w:val="003173B3"/>
    <w:rsid w:val="00341FD8"/>
    <w:rsid w:val="003460E4"/>
    <w:rsid w:val="00351E00"/>
    <w:rsid w:val="003A1FA5"/>
    <w:rsid w:val="003B2BB0"/>
    <w:rsid w:val="003E2D5A"/>
    <w:rsid w:val="003F6281"/>
    <w:rsid w:val="00531227"/>
    <w:rsid w:val="00553823"/>
    <w:rsid w:val="00596E00"/>
    <w:rsid w:val="0064456A"/>
    <w:rsid w:val="00722C9D"/>
    <w:rsid w:val="007245F7"/>
    <w:rsid w:val="007338B2"/>
    <w:rsid w:val="00774FF9"/>
    <w:rsid w:val="0078064B"/>
    <w:rsid w:val="00831790"/>
    <w:rsid w:val="008561FB"/>
    <w:rsid w:val="00901C02"/>
    <w:rsid w:val="00915C66"/>
    <w:rsid w:val="009A27FB"/>
    <w:rsid w:val="009D1E86"/>
    <w:rsid w:val="00A02A0E"/>
    <w:rsid w:val="00AC67F8"/>
    <w:rsid w:val="00B248A9"/>
    <w:rsid w:val="00B34CE7"/>
    <w:rsid w:val="00B879F1"/>
    <w:rsid w:val="00B94C04"/>
    <w:rsid w:val="00BB3E79"/>
    <w:rsid w:val="00BF785F"/>
    <w:rsid w:val="00CE5185"/>
    <w:rsid w:val="00D03530"/>
    <w:rsid w:val="00D575F7"/>
    <w:rsid w:val="00DA2ED6"/>
    <w:rsid w:val="00E7249C"/>
    <w:rsid w:val="00EA6330"/>
    <w:rsid w:val="00EC294F"/>
    <w:rsid w:val="00F168F5"/>
    <w:rsid w:val="00F42F39"/>
    <w:rsid w:val="00F966BF"/>
    <w:rsid w:val="00FE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6130C-B21F-462F-B4B7-3C4BC00D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F168F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9D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ndrade.yuu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amillyspantuza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indomar.lmp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euler.sistema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omar\AppData\Roaming\Microsoft\Modelo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CE8BA512C84FB4A3DB08186B48F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DA20-5685-4F2F-AA4F-00A7E05B0D19}"/>
      </w:docPartPr>
      <w:docPartBody>
        <w:p w:rsidR="008528AE" w:rsidRDefault="001D53E6">
          <w:pPr>
            <w:pStyle w:val="37CE8BA512C84FB4A3DB08186B48F7EC"/>
          </w:pPr>
          <w:r>
            <w:t>[Street Address]</w:t>
          </w:r>
          <w:r>
            <w:br/>
            <w:t>[City, ST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E6"/>
    <w:rsid w:val="001D53E6"/>
    <w:rsid w:val="00791B8D"/>
    <w:rsid w:val="008528AE"/>
    <w:rsid w:val="00BD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F7B87CBBF94A5A87F1E6B366313D1E">
    <w:name w:val="E5F7B87CBBF94A5A87F1E6B366313D1E"/>
  </w:style>
  <w:style w:type="paragraph" w:customStyle="1" w:styleId="78B403084CDA4E8A9C0FDE040B06E2AC">
    <w:name w:val="78B403084CDA4E8A9C0FDE040B06E2AC"/>
  </w:style>
  <w:style w:type="paragraph" w:customStyle="1" w:styleId="F8F68A991E0E4DE8840FBA9CFD0A8D63">
    <w:name w:val="F8F68A991E0E4DE8840FBA9CFD0A8D63"/>
  </w:style>
  <w:style w:type="paragraph" w:customStyle="1" w:styleId="37CE8BA512C84FB4A3DB08186B48F7EC">
    <w:name w:val="37CE8BA512C84FB4A3DB08186B48F7EC"/>
  </w:style>
  <w:style w:type="paragraph" w:customStyle="1" w:styleId="3AF8FB42CD4D4AC29B942C0DC61A2843">
    <w:name w:val="3AF8FB42CD4D4AC29B942C0DC61A2843"/>
  </w:style>
  <w:style w:type="paragraph" w:customStyle="1" w:styleId="77460AA044DD4C589D5619B786DBFCA9">
    <w:name w:val="77460AA044DD4C589D5619B786DBFCA9"/>
  </w:style>
  <w:style w:type="paragraph" w:customStyle="1" w:styleId="C03A63ECC5AB435AACA78FD81A961EB6">
    <w:name w:val="C03A63ECC5AB435AACA78FD81A961EB6"/>
  </w:style>
  <w:style w:type="paragraph" w:customStyle="1" w:styleId="D9A5B003B3784C838C1F752D1AADE3D3">
    <w:name w:val="D9A5B003B3784C838C1F752D1AADE3D3"/>
  </w:style>
  <w:style w:type="paragraph" w:customStyle="1" w:styleId="2EC0087F1CD5493CBC36E00BFA95D06C">
    <w:name w:val="2EC0087F1CD5493CBC36E00BFA95D06C"/>
  </w:style>
  <w:style w:type="paragraph" w:customStyle="1" w:styleId="143DB518E3F7499482DCC518F5ED1DC9">
    <w:name w:val="143DB518E3F7499482DCC518F5ED1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2016-04-27T00:00:00</PublishDate>
  <Abstract/>
  <CompanyAddress>Sparta
Studios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C9C26-7513-44E7-98F1-315E78F9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123</TotalTime>
  <Pages>1</Pages>
  <Words>1286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Corina</vt:lpstr>
    </vt:vector>
  </TitlesOfParts>
  <Company/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Corina</dc:title>
  <dc:subject>Documento de Game Design</dc:subject>
  <dc:creator>Lindomar Matos</dc:creator>
  <cp:keywords/>
  <dc:description/>
  <cp:lastModifiedBy>Lindomar Matos</cp:lastModifiedBy>
  <cp:revision>48</cp:revision>
  <dcterms:created xsi:type="dcterms:W3CDTF">2016-04-27T21:47:00Z</dcterms:created>
  <dcterms:modified xsi:type="dcterms:W3CDTF">2016-04-29T22:02:00Z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